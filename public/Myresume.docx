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BAB7E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1F511F3" w14:textId="77777777" w:rsidR="0034656D" w:rsidRDefault="0034656D" w:rsidP="001B2ABD">
            <w:pPr>
              <w:tabs>
                <w:tab w:val="left" w:pos="990"/>
              </w:tabs>
              <w:jc w:val="center"/>
              <w:rPr>
                <w:noProof/>
                <w:lang w:eastAsia="en-US"/>
              </w:rPr>
            </w:pPr>
          </w:p>
          <w:p w14:paraId="4B57E239" w14:textId="09F9E54D" w:rsidR="001B2ABD" w:rsidRDefault="0034656D" w:rsidP="001B2ABD">
            <w:pPr>
              <w:tabs>
                <w:tab w:val="left" w:pos="990"/>
              </w:tabs>
              <w:jc w:val="center"/>
            </w:pPr>
            <w:r w:rsidRPr="0034656D">
              <w:rPr>
                <w:noProof/>
                <w:lang w:eastAsia="en-US"/>
              </w:rPr>
              <w:drawing>
                <wp:inline distT="0" distB="0" distL="0" distR="0" wp14:anchorId="0B73E06F" wp14:editId="661F4675">
                  <wp:extent cx="1562100" cy="2217881"/>
                  <wp:effectExtent l="0" t="0" r="0" b="0"/>
                  <wp:docPr id="6" name="Рисунок 6" descr="E:\Photoshop\f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Photoshop\f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979" cy="224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58E88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0C61D9" w14:textId="127C8D89" w:rsidR="001B2ABD" w:rsidRPr="00310415" w:rsidRDefault="00BC5A20" w:rsidP="001B2ABD">
            <w:pPr>
              <w:pStyle w:val="a3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Mamatov Sadriddin</w:t>
            </w:r>
          </w:p>
          <w:p w14:paraId="1E12A0B2" w14:textId="43E27E49" w:rsidR="001B2ABD" w:rsidRPr="00DA2D44" w:rsidRDefault="00BC5A20" w:rsidP="001B2ABD">
            <w:pPr>
              <w:pStyle w:val="af"/>
            </w:pPr>
            <w:r>
              <w:rPr>
                <w:spacing w:val="0"/>
                <w:w w:val="100"/>
              </w:rPr>
              <w:t>Frontend Developer</w:t>
            </w:r>
            <w:r w:rsidR="00310415" w:rsidRPr="00BC5A20">
              <w:rPr>
                <w:spacing w:val="2114"/>
                <w:w w:val="51"/>
              </w:rPr>
              <w:t>.</w:t>
            </w:r>
          </w:p>
        </w:tc>
      </w:tr>
      <w:tr w:rsidR="001B2ABD" w14:paraId="13247E9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37E456FE6424D06A363221004C8DC7F"/>
              </w:placeholder>
              <w:temporary/>
              <w:showingPlcHdr/>
              <w15:appearance w15:val="hidden"/>
            </w:sdtPr>
            <w:sdtEndPr/>
            <w:sdtContent>
              <w:p w14:paraId="0D207999" w14:textId="1EA58F07" w:rsidR="001B2ABD" w:rsidRDefault="00036450" w:rsidP="00036450">
                <w:pPr>
                  <w:pStyle w:val="3"/>
                </w:pPr>
                <w:r w:rsidRPr="00D5459D">
                  <w:t>Profile</w:t>
                </w:r>
              </w:p>
            </w:sdtContent>
          </w:sdt>
          <w:p w14:paraId="7AF12F18" w14:textId="690134D0" w:rsidR="00361FD1" w:rsidRDefault="00324579" w:rsidP="00C043C4">
            <w:r>
              <w:t xml:space="preserve">I am </w:t>
            </w:r>
            <w:r w:rsidR="00195256" w:rsidRPr="00195256">
              <w:t>twenty</w:t>
            </w:r>
            <w:r w:rsidR="00195256">
              <w:t>-</w:t>
            </w:r>
            <w:r w:rsidR="00BC5A20">
              <w:t>two</w:t>
            </w:r>
            <w:r w:rsidR="00C043C4">
              <w:t xml:space="preserve"> years old</w:t>
            </w:r>
            <w:r w:rsidR="00195256">
              <w:t xml:space="preserve">. </w:t>
            </w:r>
            <w:proofErr w:type="gramStart"/>
            <w:r w:rsidR="00195256">
              <w:t>My the</w:t>
            </w:r>
            <w:proofErr w:type="gramEnd"/>
            <w:r w:rsidR="00195256">
              <w:t xml:space="preserve"> biggest goal is to be the best programmer and open my own IT company in the future</w:t>
            </w:r>
          </w:p>
          <w:p w14:paraId="67BB7C89" w14:textId="77777777" w:rsidR="00195256" w:rsidRDefault="00195256" w:rsidP="00C043C4"/>
          <w:p w14:paraId="0FD2D614" w14:textId="5344D723" w:rsidR="00DA2D44" w:rsidRDefault="00DA2D44" w:rsidP="00C043C4">
            <w:pPr>
              <w:rPr>
                <w:i/>
                <w:iCs/>
              </w:rPr>
            </w:pPr>
            <w:r w:rsidRPr="00DA2D44">
              <w:rPr>
                <w:i/>
                <w:iCs/>
              </w:rPr>
              <w:t>My own features:</w:t>
            </w:r>
          </w:p>
          <w:p w14:paraId="0C3EAB04" w14:textId="61F8B445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p</w:t>
            </w:r>
            <w:r w:rsidR="00195256">
              <w:t>urposeful</w:t>
            </w:r>
          </w:p>
          <w:p w14:paraId="7CD6BC39" w14:textId="393DE33E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hardworking</w:t>
            </w:r>
          </w:p>
          <w:p w14:paraId="16439931" w14:textId="20735878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brave.</w:t>
            </w:r>
          </w:p>
          <w:p w14:paraId="0415C126" w14:textId="77777777" w:rsidR="00DA2D44" w:rsidRPr="00DA2D44" w:rsidRDefault="00DA2D44" w:rsidP="00DA2D44"/>
          <w:p w14:paraId="378A50FE" w14:textId="3A59D7E1" w:rsidR="0034656D" w:rsidRPr="0034656D" w:rsidRDefault="0034656D" w:rsidP="003245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 have done Coding with Mosh </w:t>
            </w:r>
            <w:proofErr w:type="spellStart"/>
            <w:r>
              <w:rPr>
                <w:shd w:val="clear" w:color="auto" w:fill="FFFFFF"/>
              </w:rPr>
              <w:t>Hamedoni’s</w:t>
            </w:r>
            <w:proofErr w:type="spellEnd"/>
            <w:r>
              <w:rPr>
                <w:shd w:val="clear" w:color="auto" w:fill="FFFFFF"/>
              </w:rPr>
              <w:t xml:space="preserve"> all Frontend courses.</w:t>
            </w:r>
          </w:p>
          <w:sdt>
            <w:sdtPr>
              <w:id w:val="-1954003311"/>
              <w:placeholder>
                <w:docPart w:val="17527E6499034B56A7D847652FA943F6"/>
              </w:placeholder>
              <w:temporary/>
              <w:showingPlcHdr/>
              <w15:appearance w15:val="hidden"/>
            </w:sdtPr>
            <w:sdtEndPr/>
            <w:sdtContent>
              <w:p w14:paraId="169B485E" w14:textId="77777777"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0DB26CB166C43B39FA24311EF672C6A"/>
              </w:placeholder>
              <w:temporary/>
              <w:showingPlcHdr/>
              <w15:appearance w15:val="hidden"/>
            </w:sdtPr>
            <w:sdtEndPr/>
            <w:sdtContent>
              <w:p w14:paraId="5E33F00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98CFB84" w14:textId="021D873C" w:rsidR="004D3011" w:rsidRDefault="00923FF0" w:rsidP="004D3011">
            <w:r>
              <w:t xml:space="preserve">+99899 </w:t>
            </w:r>
            <w:r w:rsidR="00BC5A20">
              <w:t>4061098</w:t>
            </w:r>
          </w:p>
          <w:p w14:paraId="41D9C9C3" w14:textId="55B9447D" w:rsidR="00BC5A20" w:rsidRDefault="00BC5A20" w:rsidP="004D3011">
            <w:r>
              <w:t>+998993382521</w:t>
            </w:r>
          </w:p>
          <w:p w14:paraId="23935F78" w14:textId="4C027870" w:rsidR="004D3011" w:rsidRDefault="004D3011" w:rsidP="004D3011"/>
          <w:p w14:paraId="15D350A2" w14:textId="40DFA7CD" w:rsidR="00923FF0" w:rsidRDefault="00BC5A20" w:rsidP="004D3011">
            <w:proofErr w:type="spellStart"/>
            <w:r>
              <w:t>Netlify</w:t>
            </w:r>
            <w:proofErr w:type="spellEnd"/>
            <w:r w:rsidR="00923FF0">
              <w:t>:</w:t>
            </w:r>
          </w:p>
          <w:p w14:paraId="05F07746" w14:textId="77777777" w:rsidR="00923FF0" w:rsidRDefault="00923FF0" w:rsidP="004D3011"/>
          <w:p w14:paraId="0D5B9BDA" w14:textId="0887D72E" w:rsidR="00325C57" w:rsidRDefault="00BC5A20" w:rsidP="004D3011">
            <w:hyperlink r:id="rId11" w:tgtFrame="_blank" w:history="1">
              <w:r>
                <w:rPr>
                  <w:rStyle w:val="a8"/>
                  <w:rFonts w:ascii="Segoe UI" w:hAnsi="Segoe UI" w:cs="Segoe UI"/>
                  <w:shd w:val="clear" w:color="auto" w:fill="FFFFFF"/>
                </w:rPr>
                <w:t>https://mistersadriddinmamatov.netlify.app</w:t>
              </w:r>
            </w:hyperlink>
            <w:r>
              <w:t xml:space="preserve"> </w:t>
            </w:r>
          </w:p>
          <w:p w14:paraId="5E56AB18" w14:textId="418D53A6" w:rsidR="0034656D" w:rsidRDefault="0034656D" w:rsidP="004D3011">
            <w:r>
              <w:t>GITHUB:</w:t>
            </w:r>
          </w:p>
          <w:p w14:paraId="65CEE723" w14:textId="4D860FC4" w:rsidR="0034656D" w:rsidRDefault="0034656D" w:rsidP="004D3011"/>
          <w:p w14:paraId="2B17BB2E" w14:textId="5EB6DC24" w:rsidR="0034656D" w:rsidRDefault="0034656D" w:rsidP="004D3011">
            <w:hyperlink r:id="rId12" w:history="1">
              <w:r w:rsidRPr="004176FE">
                <w:rPr>
                  <w:rStyle w:val="a8"/>
                </w:rPr>
                <w:t>https://github.com/Sadriddin-Mamatov</w:t>
              </w:r>
            </w:hyperlink>
          </w:p>
          <w:p w14:paraId="5F3A725F" w14:textId="77777777" w:rsidR="0034656D" w:rsidRDefault="0034656D" w:rsidP="004D3011"/>
          <w:sdt>
            <w:sdtPr>
              <w:id w:val="-240260293"/>
              <w:placeholder>
                <w:docPart w:val="F139A96CF8EC4C1A8FB0DC2B1B128116"/>
              </w:placeholder>
              <w:temporary/>
              <w:showingPlcHdr/>
              <w15:appearance w15:val="hidden"/>
            </w:sdtPr>
            <w:sdtEndPr/>
            <w:sdtContent>
              <w:p w14:paraId="045D19D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2B41E4D" w14:textId="175478C7" w:rsidR="00036450" w:rsidRPr="00E4381A" w:rsidRDefault="0034656D" w:rsidP="004D3011">
            <w:pPr>
              <w:rPr>
                <w:rStyle w:val="a8"/>
              </w:rPr>
            </w:pPr>
            <w:r>
              <w:t>s</w:t>
            </w:r>
            <w:r w:rsidR="00BC5A20">
              <w:t>adriddin1005</w:t>
            </w:r>
            <w:r w:rsidR="00923FF0">
              <w:t>@gmail.com</w:t>
            </w:r>
          </w:p>
          <w:sdt>
            <w:sdtPr>
              <w:id w:val="-1444214663"/>
              <w:placeholder>
                <w:docPart w:val="AD62DED491114FAAA78F93A55081A482"/>
              </w:placeholder>
              <w:temporary/>
              <w:showingPlcHdr/>
              <w15:appearance w15:val="hidden"/>
            </w:sdtPr>
            <w:sdtEndPr/>
            <w:sdtContent>
              <w:p w14:paraId="52FB2C5D" w14:textId="77777777" w:rsidR="004D3011" w:rsidRPr="00CB0055" w:rsidRDefault="00CB0055" w:rsidP="00CB0055">
                <w:pPr>
                  <w:pStyle w:val="3"/>
                </w:pPr>
                <w:r w:rsidRPr="00CB0055">
                  <w:t>Hobbies</w:t>
                </w:r>
              </w:p>
            </w:sdtContent>
          </w:sdt>
          <w:p w14:paraId="08E1D511" w14:textId="0571EDFC" w:rsidR="004D3011" w:rsidRDefault="00923FF0" w:rsidP="004D3011">
            <w:r>
              <w:t>Traveling</w:t>
            </w:r>
          </w:p>
          <w:p w14:paraId="5AB79928" w14:textId="25F99841" w:rsidR="004D3011" w:rsidRDefault="00923FF0" w:rsidP="004D3011">
            <w:r>
              <w:t>Business</w:t>
            </w:r>
          </w:p>
          <w:p w14:paraId="507B8546" w14:textId="235F3925" w:rsidR="004D3011" w:rsidRDefault="00923FF0" w:rsidP="004D3011">
            <w:r>
              <w:t>Swimming</w:t>
            </w:r>
          </w:p>
          <w:p w14:paraId="1036A7B7" w14:textId="04664689" w:rsidR="004D3011" w:rsidRDefault="00BC5A20" w:rsidP="004D3011">
            <w:r>
              <w:t>Climbing Mountains</w:t>
            </w:r>
          </w:p>
          <w:p w14:paraId="2DB49DEE" w14:textId="665DD197" w:rsidR="00325C57" w:rsidRPr="004D3011" w:rsidRDefault="00325C57" w:rsidP="004D3011"/>
        </w:tc>
        <w:tc>
          <w:tcPr>
            <w:tcW w:w="720" w:type="dxa"/>
          </w:tcPr>
          <w:p w14:paraId="051B82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1FD84E8C544921BADF45502CE4EE83"/>
              </w:placeholder>
              <w:temporary/>
              <w:showingPlcHdr/>
              <w15:appearance w15:val="hidden"/>
            </w:sdtPr>
            <w:sdtEndPr/>
            <w:sdtContent>
              <w:p w14:paraId="0B6D8724" w14:textId="77777777" w:rsidR="001B2ABD" w:rsidRDefault="00E25A26" w:rsidP="00036450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14:paraId="03E630F8" w14:textId="65D19021" w:rsidR="00036450" w:rsidRPr="00036450" w:rsidRDefault="00310415" w:rsidP="00B359E4">
            <w:pPr>
              <w:pStyle w:val="4"/>
            </w:pPr>
            <w:r>
              <w:t>Tashkent University of Information Technology.</w:t>
            </w:r>
          </w:p>
          <w:p w14:paraId="30F1591C" w14:textId="75CF3ED0" w:rsidR="00036450" w:rsidRPr="00B359E4" w:rsidRDefault="00310415" w:rsidP="00B359E4">
            <w:pPr>
              <w:pStyle w:val="a6"/>
            </w:pPr>
            <w:r>
              <w:t>201</w:t>
            </w:r>
            <w:r w:rsidR="00BC5A20">
              <w:t>9</w:t>
            </w:r>
            <w:r w:rsidR="00036450" w:rsidRPr="00B359E4">
              <w:t xml:space="preserve"> - </w:t>
            </w:r>
            <w:r w:rsidR="00BC5A20">
              <w:t>…</w:t>
            </w:r>
          </w:p>
          <w:p w14:paraId="3A7DFC81" w14:textId="0F0196B7" w:rsidR="00036450" w:rsidRDefault="00310415" w:rsidP="00036450">
            <w:r w:rsidRPr="00310415">
              <w:rPr>
                <w:b/>
                <w:bCs/>
              </w:rPr>
              <w:t>Faculty:</w:t>
            </w:r>
            <w:r>
              <w:rPr>
                <w:b/>
                <w:bCs/>
              </w:rPr>
              <w:t xml:space="preserve"> </w:t>
            </w:r>
            <w:r w:rsidR="00BC5A20">
              <w:t>Information Security</w:t>
            </w:r>
          </w:p>
          <w:p w14:paraId="37E0FC84" w14:textId="7DFDB14D" w:rsidR="00310415" w:rsidRPr="00310415" w:rsidRDefault="00310415" w:rsidP="00036450">
            <w:pPr>
              <w:rPr>
                <w:b/>
                <w:bCs/>
              </w:rPr>
            </w:pPr>
            <w:r w:rsidRPr="00310415">
              <w:rPr>
                <w:b/>
                <w:bCs/>
              </w:rPr>
              <w:t>Degree:</w:t>
            </w:r>
            <w:r>
              <w:rPr>
                <w:b/>
                <w:bCs/>
              </w:rPr>
              <w:t xml:space="preserve"> </w:t>
            </w:r>
            <w:r w:rsidR="0034656D">
              <w:rPr>
                <w:b/>
                <w:bCs/>
              </w:rPr>
              <w:t xml:space="preserve">2rd </w:t>
            </w:r>
            <w:r w:rsidRPr="00310415">
              <w:t>Bach</w:t>
            </w:r>
            <w:r>
              <w:t>e</w:t>
            </w:r>
            <w:r w:rsidRPr="00310415">
              <w:t>lor</w:t>
            </w:r>
          </w:p>
          <w:p w14:paraId="0E4CA713" w14:textId="533B8988" w:rsidR="00036450" w:rsidRDefault="00B90236" w:rsidP="00036450">
            <w:pPr>
              <w:pStyle w:val="2"/>
            </w:pPr>
            <w:r>
              <w:t>own skills</w:t>
            </w:r>
          </w:p>
          <w:p w14:paraId="16D088CC" w14:textId="440AEB37" w:rsidR="004D3011" w:rsidRDefault="00B90236" w:rsidP="00325C57">
            <w:r>
              <w:t>.</w:t>
            </w:r>
          </w:p>
          <w:p w14:paraId="69971B65" w14:textId="77777777" w:rsidR="00BC5A20" w:rsidRDefault="00BC5A20" w:rsidP="00B90236">
            <w:pPr>
              <w:pStyle w:val="af1"/>
              <w:numPr>
                <w:ilvl w:val="0"/>
                <w:numId w:val="1"/>
              </w:numPr>
            </w:pPr>
            <w:r>
              <w:t>Html</w:t>
            </w:r>
          </w:p>
          <w:p w14:paraId="4912367B" w14:textId="06697569" w:rsidR="00B90236" w:rsidRDefault="00BC5A20" w:rsidP="00B90236">
            <w:pPr>
              <w:pStyle w:val="af1"/>
              <w:numPr>
                <w:ilvl w:val="0"/>
                <w:numId w:val="1"/>
              </w:numPr>
            </w:pPr>
            <w:proofErr w:type="spellStart"/>
            <w:r>
              <w:t>Css</w:t>
            </w:r>
            <w:proofErr w:type="spellEnd"/>
          </w:p>
          <w:p w14:paraId="224BA9FD" w14:textId="01ADF653" w:rsidR="00C043C4" w:rsidRDefault="00BC5A20" w:rsidP="00C043C4">
            <w:pPr>
              <w:pStyle w:val="af1"/>
              <w:numPr>
                <w:ilvl w:val="0"/>
                <w:numId w:val="1"/>
              </w:numPr>
            </w:pPr>
            <w:r>
              <w:t>Sass</w:t>
            </w:r>
          </w:p>
          <w:p w14:paraId="034FA98E" w14:textId="77777777" w:rsidR="00BC5A20" w:rsidRDefault="00BC5A20" w:rsidP="00030F3D">
            <w:pPr>
              <w:pStyle w:val="af1"/>
              <w:numPr>
                <w:ilvl w:val="0"/>
                <w:numId w:val="1"/>
              </w:numPr>
            </w:pPr>
            <w:r>
              <w:t>Bootstrap</w:t>
            </w:r>
          </w:p>
          <w:p w14:paraId="75C4AE62" w14:textId="011817A3" w:rsidR="00325C57" w:rsidRDefault="00BC5A20" w:rsidP="00030F3D">
            <w:pPr>
              <w:pStyle w:val="af1"/>
              <w:numPr>
                <w:ilvl w:val="0"/>
                <w:numId w:val="1"/>
              </w:numPr>
            </w:pPr>
            <w:r>
              <w:t>JavaScript</w:t>
            </w:r>
          </w:p>
          <w:p w14:paraId="45A4D1A8" w14:textId="2AA73B03" w:rsidR="00325C57" w:rsidRDefault="00BC5A20" w:rsidP="00325C57">
            <w:pPr>
              <w:pStyle w:val="af1"/>
              <w:numPr>
                <w:ilvl w:val="0"/>
                <w:numId w:val="1"/>
              </w:numPr>
            </w:pPr>
            <w:proofErr w:type="spellStart"/>
            <w:r>
              <w:t>Reactjs</w:t>
            </w:r>
            <w:proofErr w:type="spellEnd"/>
          </w:p>
          <w:p w14:paraId="5B884228" w14:textId="561FC54D" w:rsidR="00325C57" w:rsidRDefault="00BC5A20" w:rsidP="00325C57">
            <w:pPr>
              <w:pStyle w:val="af1"/>
              <w:numPr>
                <w:ilvl w:val="0"/>
                <w:numId w:val="1"/>
              </w:numPr>
            </w:pPr>
            <w:r>
              <w:t>Photoshop</w:t>
            </w:r>
          </w:p>
          <w:p w14:paraId="62FEE195" w14:textId="77777777" w:rsidR="00325C57" w:rsidRDefault="00325C57" w:rsidP="00324579">
            <w:pPr>
              <w:pStyle w:val="af1"/>
            </w:pPr>
          </w:p>
          <w:p w14:paraId="6171B087" w14:textId="703A897B" w:rsidR="00DA2D44" w:rsidRDefault="00DA2D44" w:rsidP="00DA2D44"/>
          <w:p w14:paraId="61B7B4B8" w14:textId="284F40FB" w:rsidR="00DA2D44" w:rsidRDefault="0034656D" w:rsidP="00DA2D44">
            <w:pPr>
              <w:pStyle w:val="2"/>
            </w:pPr>
            <w:r>
              <w:t>own La</w:t>
            </w:r>
            <w:r w:rsidR="00DA2D44">
              <w:t>nguages</w:t>
            </w:r>
          </w:p>
          <w:p w14:paraId="10B9238E" w14:textId="77777777" w:rsidR="00DA2D44" w:rsidRPr="004D3011" w:rsidRDefault="00DA2D44" w:rsidP="00DA2D44"/>
          <w:p w14:paraId="591CBEF8" w14:textId="2D8DB82E" w:rsidR="004D3011" w:rsidRDefault="00324579" w:rsidP="00DA2D44">
            <w:pPr>
              <w:pStyle w:val="af1"/>
              <w:numPr>
                <w:ilvl w:val="0"/>
                <w:numId w:val="3"/>
              </w:numPr>
            </w:pPr>
            <w:r>
              <w:t>Uzbek</w:t>
            </w:r>
            <w:r w:rsidR="008704E6">
              <w:t xml:space="preserve"> – native</w:t>
            </w:r>
          </w:p>
          <w:p w14:paraId="2216E0E2" w14:textId="0EDA5186" w:rsidR="008704E6" w:rsidRDefault="008704E6" w:rsidP="00DA2D44">
            <w:pPr>
              <w:pStyle w:val="af1"/>
              <w:numPr>
                <w:ilvl w:val="0"/>
                <w:numId w:val="3"/>
              </w:numPr>
            </w:pPr>
            <w:r>
              <w:t>English – intermediate</w:t>
            </w:r>
          </w:p>
          <w:p w14:paraId="5FC2B7D3" w14:textId="1CF15BAF" w:rsidR="008704E6" w:rsidRDefault="008704E6" w:rsidP="00DA2D44">
            <w:pPr>
              <w:pStyle w:val="af1"/>
              <w:numPr>
                <w:ilvl w:val="0"/>
                <w:numId w:val="3"/>
              </w:numPr>
            </w:pPr>
            <w:r>
              <w:t xml:space="preserve">Russian – colloquial. </w:t>
            </w:r>
            <w:bookmarkStart w:id="0" w:name="_GoBack"/>
            <w:bookmarkEnd w:id="0"/>
          </w:p>
          <w:sdt>
            <w:sdtPr>
              <w:id w:val="1669594239"/>
              <w:placeholder>
                <w:docPart w:val="9035D4303B69469085CC5F6E856C3B0F"/>
              </w:placeholder>
              <w:temporary/>
              <w:showingPlcHdr/>
              <w15:appearance w15:val="hidden"/>
            </w:sdtPr>
            <w:sdtEndPr/>
            <w:sdtContent>
              <w:p w14:paraId="3ED70729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bCs/>
                    <w:caps/>
                  </w:rPr>
                  <w:t>SKILLS</w:t>
                </w:r>
              </w:p>
            </w:sdtContent>
          </w:sdt>
          <w:p w14:paraId="5A3A8C48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162A9C" wp14:editId="404E6008">
                  <wp:extent cx="4314825" cy="1752600"/>
                  <wp:effectExtent l="0" t="0" r="9525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7A188DC3" w14:textId="5F0BED93" w:rsidR="0043117B" w:rsidRDefault="00352890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2741C" w14:textId="77777777" w:rsidR="00352890" w:rsidRDefault="00352890" w:rsidP="000C45FF">
      <w:r>
        <w:separator/>
      </w:r>
    </w:p>
  </w:endnote>
  <w:endnote w:type="continuationSeparator" w:id="0">
    <w:p w14:paraId="2A756614" w14:textId="77777777" w:rsidR="00352890" w:rsidRDefault="003528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AEBAE" w14:textId="77777777" w:rsidR="00352890" w:rsidRDefault="00352890" w:rsidP="000C45FF">
      <w:r>
        <w:separator/>
      </w:r>
    </w:p>
  </w:footnote>
  <w:footnote w:type="continuationSeparator" w:id="0">
    <w:p w14:paraId="516EBDAE" w14:textId="77777777" w:rsidR="00352890" w:rsidRDefault="003528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8A0B" w14:textId="77777777" w:rsidR="000C45FF" w:rsidRDefault="000C45FF">
    <w:pPr>
      <w:pStyle w:val="a9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7ADFED1" wp14:editId="19157B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805"/>
    <w:multiLevelType w:val="hybridMultilevel"/>
    <w:tmpl w:val="5E7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221C"/>
    <w:multiLevelType w:val="hybridMultilevel"/>
    <w:tmpl w:val="7E4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489"/>
    <w:multiLevelType w:val="hybridMultilevel"/>
    <w:tmpl w:val="79C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FA"/>
    <w:rsid w:val="00030F3D"/>
    <w:rsid w:val="00036450"/>
    <w:rsid w:val="00065CC7"/>
    <w:rsid w:val="00094499"/>
    <w:rsid w:val="000C45FF"/>
    <w:rsid w:val="000E3FD1"/>
    <w:rsid w:val="001103D4"/>
    <w:rsid w:val="00112054"/>
    <w:rsid w:val="001525E1"/>
    <w:rsid w:val="0017552A"/>
    <w:rsid w:val="00180329"/>
    <w:rsid w:val="0019001F"/>
    <w:rsid w:val="00195256"/>
    <w:rsid w:val="001A74A5"/>
    <w:rsid w:val="001B2ABD"/>
    <w:rsid w:val="001C0DFA"/>
    <w:rsid w:val="001E0391"/>
    <w:rsid w:val="001E1759"/>
    <w:rsid w:val="001F1ECC"/>
    <w:rsid w:val="002400EB"/>
    <w:rsid w:val="00256CF7"/>
    <w:rsid w:val="00281FD5"/>
    <w:rsid w:val="0030481B"/>
    <w:rsid w:val="00310415"/>
    <w:rsid w:val="003127B1"/>
    <w:rsid w:val="003156FC"/>
    <w:rsid w:val="00324579"/>
    <w:rsid w:val="003254B5"/>
    <w:rsid w:val="00325C57"/>
    <w:rsid w:val="00340F79"/>
    <w:rsid w:val="0034656D"/>
    <w:rsid w:val="00352890"/>
    <w:rsid w:val="00361FD1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07918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704E6"/>
    <w:rsid w:val="008F662E"/>
    <w:rsid w:val="00923FF0"/>
    <w:rsid w:val="009260CD"/>
    <w:rsid w:val="00952C25"/>
    <w:rsid w:val="00A2118D"/>
    <w:rsid w:val="00AD76E2"/>
    <w:rsid w:val="00B20152"/>
    <w:rsid w:val="00B359E4"/>
    <w:rsid w:val="00B57D98"/>
    <w:rsid w:val="00B70850"/>
    <w:rsid w:val="00B90236"/>
    <w:rsid w:val="00BC5A20"/>
    <w:rsid w:val="00C043C4"/>
    <w:rsid w:val="00C066B6"/>
    <w:rsid w:val="00C37BA1"/>
    <w:rsid w:val="00C4674C"/>
    <w:rsid w:val="00C506CF"/>
    <w:rsid w:val="00C5440E"/>
    <w:rsid w:val="00C72BED"/>
    <w:rsid w:val="00C9578B"/>
    <w:rsid w:val="00CA4F44"/>
    <w:rsid w:val="00CB0055"/>
    <w:rsid w:val="00D2522B"/>
    <w:rsid w:val="00D422DE"/>
    <w:rsid w:val="00D5459D"/>
    <w:rsid w:val="00D72C11"/>
    <w:rsid w:val="00D778CC"/>
    <w:rsid w:val="00DA1F4D"/>
    <w:rsid w:val="00DA2D44"/>
    <w:rsid w:val="00DD172A"/>
    <w:rsid w:val="00E25A26"/>
    <w:rsid w:val="00E4381A"/>
    <w:rsid w:val="00E55D74"/>
    <w:rsid w:val="00F52E3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32D5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B90236"/>
    <w:pPr>
      <w:ind w:left="720"/>
      <w:contextualSpacing/>
    </w:pPr>
  </w:style>
  <w:style w:type="paragraph" w:styleId="af2">
    <w:name w:val="No Spacing"/>
    <w:uiPriority w:val="1"/>
    <w:qFormat/>
    <w:rsid w:val="00324579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driddin-Mamat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stersadriddinmamatov.netlify.app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1\AppData\Local\Microsoft\Office\16.0\DTS\en-US%7bCE4C638A-4F6F-4A8B-ACF4-9E29B4F3D3AA%7d\%7bC5F1371C-7F2E-4C8B-A31F-1F3FE5CA133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8058643957059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Sheet1!$A$1:$A$7</c:f>
              <c:strCache>
                <c:ptCount val="7"/>
                <c:pt idx="0">
                  <c:v>Html</c:v>
                </c:pt>
                <c:pt idx="1">
                  <c:v>Css</c:v>
                </c:pt>
                <c:pt idx="2">
                  <c:v>Sass</c:v>
                </c:pt>
                <c:pt idx="3">
                  <c:v>Boostrap</c:v>
                </c:pt>
                <c:pt idx="4">
                  <c:v>Javascript</c:v>
                </c:pt>
                <c:pt idx="5">
                  <c:v>Reactjs</c:v>
                </c:pt>
                <c:pt idx="6">
                  <c:v>Photoshop</c:v>
                </c:pt>
              </c:strCache>
            </c:strRef>
          </c:cat>
          <c:val>
            <c:numRef>
              <c:f>Sheet1!$B$1:$B$7</c:f>
              <c:numCache>
                <c:formatCode>General</c:formatCode>
                <c:ptCount val="7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0.8</c:v>
                </c:pt>
                <c:pt idx="4">
                  <c:v>0.6</c:v>
                </c:pt>
                <c:pt idx="5">
                  <c:v>0.7</c:v>
                </c:pt>
                <c:pt idx="6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384511512"/>
        <c:axId val="384507984"/>
      </c:barChart>
      <c:catAx>
        <c:axId val="384511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507984"/>
        <c:crosses val="autoZero"/>
        <c:auto val="1"/>
        <c:lblAlgn val="ctr"/>
        <c:lblOffset val="100"/>
        <c:tickLblSkip val="1"/>
        <c:noMultiLvlLbl val="0"/>
      </c:catAx>
      <c:valAx>
        <c:axId val="38450798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51151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7E456FE6424D06A363221004C8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D6442-2476-43F5-A0A3-2EE845BD5EC8}"/>
      </w:docPartPr>
      <w:docPartBody>
        <w:p w:rsidR="002B203D" w:rsidRDefault="00700E5A">
          <w:pPr>
            <w:pStyle w:val="F37E456FE6424D06A363221004C8DC7F"/>
          </w:pPr>
          <w:r w:rsidRPr="00D5459D">
            <w:t>Profile</w:t>
          </w:r>
        </w:p>
      </w:docPartBody>
    </w:docPart>
    <w:docPart>
      <w:docPartPr>
        <w:name w:val="17527E6499034B56A7D847652FA9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A9CC-57D5-4B8D-8A5E-18BA3C6DE303}"/>
      </w:docPartPr>
      <w:docPartBody>
        <w:p w:rsidR="002B203D" w:rsidRDefault="00700E5A">
          <w:pPr>
            <w:pStyle w:val="17527E6499034B56A7D847652FA943F6"/>
          </w:pPr>
          <w:r w:rsidRPr="00CB0055">
            <w:t>Contact</w:t>
          </w:r>
        </w:p>
      </w:docPartBody>
    </w:docPart>
    <w:docPart>
      <w:docPartPr>
        <w:name w:val="D0DB26CB166C43B39FA24311EF6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E0FB-F5D3-4E6B-A5BB-2DD265C494EA}"/>
      </w:docPartPr>
      <w:docPartBody>
        <w:p w:rsidR="002B203D" w:rsidRDefault="00700E5A">
          <w:pPr>
            <w:pStyle w:val="D0DB26CB166C43B39FA24311EF672C6A"/>
          </w:pPr>
          <w:r w:rsidRPr="004D3011">
            <w:t>PHONE:</w:t>
          </w:r>
        </w:p>
      </w:docPartBody>
    </w:docPart>
    <w:docPart>
      <w:docPartPr>
        <w:name w:val="F139A96CF8EC4C1A8FB0DC2B1B12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11C06-3FB9-4AF3-9AB9-049AF24BA6A0}"/>
      </w:docPartPr>
      <w:docPartBody>
        <w:p w:rsidR="002B203D" w:rsidRDefault="00700E5A">
          <w:pPr>
            <w:pStyle w:val="F139A96CF8EC4C1A8FB0DC2B1B128116"/>
          </w:pPr>
          <w:r w:rsidRPr="004D3011">
            <w:t>EMAIL:</w:t>
          </w:r>
        </w:p>
      </w:docPartBody>
    </w:docPart>
    <w:docPart>
      <w:docPartPr>
        <w:name w:val="AD62DED491114FAAA78F93A55081A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462D-5722-4FBC-ACF3-48AE42E0E9A9}"/>
      </w:docPartPr>
      <w:docPartBody>
        <w:p w:rsidR="002B203D" w:rsidRDefault="00700E5A">
          <w:pPr>
            <w:pStyle w:val="AD62DED491114FAAA78F93A55081A482"/>
          </w:pPr>
          <w:r w:rsidRPr="00CB0055">
            <w:t>Hobbies</w:t>
          </w:r>
        </w:p>
      </w:docPartBody>
    </w:docPart>
    <w:docPart>
      <w:docPartPr>
        <w:name w:val="C11FD84E8C544921BADF45502CE4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948C-17BD-4B4B-9A5E-BC6E87F6D493}"/>
      </w:docPartPr>
      <w:docPartBody>
        <w:p w:rsidR="002B203D" w:rsidRDefault="00700E5A">
          <w:pPr>
            <w:pStyle w:val="C11FD84E8C544921BADF45502CE4EE83"/>
          </w:pPr>
          <w:r w:rsidRPr="00036450">
            <w:t>EDUCATION</w:t>
          </w:r>
        </w:p>
      </w:docPartBody>
    </w:docPart>
    <w:docPart>
      <w:docPartPr>
        <w:name w:val="9035D4303B69469085CC5F6E856C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DBD88-BC93-498B-ACC0-BF6173515312}"/>
      </w:docPartPr>
      <w:docPartBody>
        <w:p w:rsidR="002B203D" w:rsidRDefault="00700E5A">
          <w:pPr>
            <w:pStyle w:val="9035D4303B69469085CC5F6E856C3B0F"/>
          </w:pPr>
          <w:r w:rsidRPr="00036450">
            <w:rPr>
              <w:rStyle w:val="20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5A"/>
    <w:rsid w:val="000C5733"/>
    <w:rsid w:val="002B203D"/>
    <w:rsid w:val="00633C05"/>
    <w:rsid w:val="00700E5A"/>
    <w:rsid w:val="00D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7E456FE6424D06A363221004C8DC7F">
    <w:name w:val="F37E456FE6424D06A363221004C8DC7F"/>
  </w:style>
  <w:style w:type="paragraph" w:customStyle="1" w:styleId="17527E6499034B56A7D847652FA943F6">
    <w:name w:val="17527E6499034B56A7D847652FA943F6"/>
  </w:style>
  <w:style w:type="paragraph" w:customStyle="1" w:styleId="D0DB26CB166C43B39FA24311EF672C6A">
    <w:name w:val="D0DB26CB166C43B39FA24311EF672C6A"/>
  </w:style>
  <w:style w:type="paragraph" w:customStyle="1" w:styleId="2BFE688D7258401995B1C998F2C4AF16">
    <w:name w:val="2BFE688D7258401995B1C998F2C4AF16"/>
  </w:style>
  <w:style w:type="paragraph" w:customStyle="1" w:styleId="CE760082910B41FE9DDBE901AB248062">
    <w:name w:val="CE760082910B41FE9DDBE901AB248062"/>
  </w:style>
  <w:style w:type="paragraph" w:customStyle="1" w:styleId="B136A0FC6F9C41F18DC3BE29DCA7335D">
    <w:name w:val="B136A0FC6F9C41F18DC3BE29DCA7335D"/>
  </w:style>
  <w:style w:type="paragraph" w:customStyle="1" w:styleId="F139A96CF8EC4C1A8FB0DC2B1B128116">
    <w:name w:val="F139A96CF8EC4C1A8FB0DC2B1B128116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F9E579F5BC5B49D48934C108C9F451FE">
    <w:name w:val="F9E579F5BC5B49D48934C108C9F451FE"/>
  </w:style>
  <w:style w:type="paragraph" w:customStyle="1" w:styleId="AD62DED491114FAAA78F93A55081A482">
    <w:name w:val="AD62DED491114FAAA78F93A55081A482"/>
  </w:style>
  <w:style w:type="paragraph" w:customStyle="1" w:styleId="C8A5D7117E9048E6840A1FAF1F18BF77">
    <w:name w:val="C8A5D7117E9048E6840A1FAF1F18BF77"/>
  </w:style>
  <w:style w:type="paragraph" w:customStyle="1" w:styleId="4C6D02967B1A43FB83C6D99981928322">
    <w:name w:val="4C6D02967B1A43FB83C6D99981928322"/>
  </w:style>
  <w:style w:type="paragraph" w:customStyle="1" w:styleId="7B05E36B5EDF4698A68807D0F19EA1F2">
    <w:name w:val="7B05E36B5EDF4698A68807D0F19EA1F2"/>
  </w:style>
  <w:style w:type="paragraph" w:customStyle="1" w:styleId="4E8D16BDD6414AB59772E9AB11FD5962">
    <w:name w:val="4E8D16BDD6414AB59772E9AB11FD5962"/>
  </w:style>
  <w:style w:type="paragraph" w:customStyle="1" w:styleId="C11FD84E8C544921BADF45502CE4EE83">
    <w:name w:val="C11FD84E8C544921BADF45502CE4EE83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035D4303B69469085CC5F6E856C3B0F">
    <w:name w:val="9035D4303B69469085CC5F6E856C3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{C5F1371C-7F2E-4C8B-A31F-1F3FE5CA133B}tf00546271_win32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2021-04-17T13:05:00Z</dcterms:created>
  <dcterms:modified xsi:type="dcterms:W3CDTF">2021-04-17T13:05:00Z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